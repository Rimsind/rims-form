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94" w:rsidRPr="00B35A94" w:rsidRDefault="007943C4" w:rsidP="00B35A94">
      <w:pPr>
        <w:spacing w:before="241" w:line="468" w:lineRule="exact"/>
        <w:ind w:left="2085"/>
        <w:rPr>
          <w:rFonts w:ascii="Verdana"/>
          <w:sz w:val="4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17A112" wp14:editId="228AE5A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5575" cy="1090930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5575" cy="10909300"/>
                          <a:chOff x="0" y="0"/>
                          <a:chExt cx="12245" cy="17180"/>
                        </a:xfrm>
                      </wpg:grpSpPr>
                      <pic:pic xmlns:pic="http://schemas.openxmlformats.org/drawingml/2006/picture">
                        <pic:nvPicPr>
                          <pic:cNvPr id="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5" cy="1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0" y="15807"/>
                            <a:ext cx="8425" cy="1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4" y="12220"/>
                            <a:ext cx="837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4" y="12217"/>
                            <a:ext cx="996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4" y="1204"/>
                            <a:ext cx="807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459"/>
                            <a:ext cx="1224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6" y="16065"/>
                            <a:ext cx="9389" cy="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1" y="15388"/>
                            <a:ext cx="6864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7" y="0"/>
                            <a:ext cx="1026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7" y="0"/>
                            <a:ext cx="10588" cy="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0" y="364"/>
                            <a:ext cx="6269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84" y="15666"/>
                            <a:ext cx="40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0" y="15752"/>
                            <a:ext cx="15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83" y="14841"/>
                            <a:ext cx="40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77" y="14932"/>
                            <a:ext cx="212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83" y="14270"/>
                            <a:ext cx="40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74" y="14382"/>
                            <a:ext cx="226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9D594" id="Group 2" o:spid="_x0000_s1026" style="position:absolute;margin-left:0;margin-top:0;width:612.25pt;height:859pt;z-index:-251658240;mso-position-horizontal-relative:page;mso-position-vertical-relative:page" coordsize="12245,171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toooqDU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d8Vv+Sb+Kf+wbcf+gCvgqvvX4rf8k38U/8AYNuP/QBXwVUs&#10;uIUUUUigooooA+9fhV/yTjwv/wBg23/9F12Ncd8Kv+SceF/+wbb/APouuxqjNhRRRTE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cd8Vv&#10;+Sb+Kf8AsG3H/oAr4Kr71+K3/JN/FP8A2Dbj/wBAFfBVSy4hRRRSKCiiigD71+FX/JOPC/8A2Dbf&#10;/wBF12Ncd8Kv+SceF/8AsG2//ouuxqjNhRRRT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d8Vv+Sb+Kf+wbcf8AoAr4Kr71+K3/ACTf&#10;xT/2Dbj/ANAFfBVSy4hRRRSKCiiigD71+FX/ACTjwv8A9g23/wDRddjXHfCr/knHhf8A7Btv/wCi&#10;67GqM2FFFFM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x3xW/wCSb+Kf+wbcf+gCvgqvvX4rf8k38U/9g24/9AFfBVSy4hRRRSKCiiig&#10;D71+FX/JOPC//YNt/wD0XXY1x3wq/wCSceF/+wbb/wDouuxqjNhRRRTE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cd8Vv+Sb+Kf+wbcf&#10;+gCvgqvvX4rf8k38U/8AYNuP/QBXwVUsuIUUUUigooooA+9fhV/yTjwv/wBg23/9F12Ncd8Kv+Sc&#10;eF/+wbb/APouuxqjNhRRRT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cd8Vv+Sb+Kf8AsG3H/oAr4Kr71+K3/JN/FP8A2Dbj/wBAFfBV&#10;Sy4hRRRSKCiiigD71+FX/JOPC/8A2Dbf/wBF12Ncd8Kv+SceF/8AsG2//ouuxqjNhRRRTE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d&#10;8Vv+Sb+Kf+wbcf8AoAr4Kr71+K3/ACTfxT/2Dbj/ANAFfBVSy4hRRRSKCiiigD71+FX/ACTjwv8A&#10;9g23/wDRddjXHfCr/knHhf8A7Btv/wCi67GqM2FFFFM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x3xW/wCSb+Kf+wbcf+gCvgqvvX4r&#10;f8k38U/9g24/9AFfBVSy4hRRRSKCiiigD71+FX/JOPC//YNt/wD0XXY1x3wq/wCSceF/+wbb/wDo&#10;uuxqjNhRRRTE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d8Vv+Sb+Kf+wbcf+gCvgqvvX4rf8k38U/8AYNuP/QBXwVUsuIUUUUigoooo&#10;A+9fhV/yTjwv/wBg23/9F12Ncd8Kv+SceF/+wbb/APouuxqjNhRRRTE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cd8Vv+Sb+Kf8AsG3H&#10;/oAr4Kr71+K3/JN/FP8A2Dbj/wBAFfBVSy4hRRRSKCiiigD71+FX/JOPC/8A2Dbf/wBF12Ncd8Kv&#10;+SceF/8AsG2//ouuxqjNhRRRTE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cd8Vv+Sb+Kf+wbcf8AoAr4Kr71+K3/ACTfxT/2Dbj/ANAF&#10;fBVSy4hRRRSKCiiigD71+FX/ACTjwv8A9g23/wDRddjXHfCr/knHhf8A7Btv/wCi67GqM2FFFFM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x3xW/wCSb+Kf+wbcf+gCvgqvvX4rf8k38U/9g24/9AFfBVSy4hRRRSKCiiigD71+FX/JOPC/&#10;/YNt/wD0XXY1x3wq/wCSceF/+wbb/wDouuxqjNhRRRTE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d8Vv+Sb+Kf+wbcf+gCvgqvvX4rf&#10;8k38U/8AYNuP/QBXwVUsuIUUUUigooooA+9fhV/yTjwv/wBg23/9F12Ncd8Kv+SceF/+wbb/APou&#10;uxqjNhRRRTE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cd8Vv+Sb+Kf8AsG3H/oAr4Kr71+K3/JN/FP8A2Dbj/wBAFfBVSy4hRRRSKCii&#10;igD71+FX/JOPC/8A2Dbf/wBF12Ncd8Kv+SceF/8AsG2//ouuxqjNhRRRTE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d8Vv+Sb+Kf+wb&#10;cf8AoAr4Kr71+K3/ACTfxT/2Dbj/ANAFfBVSy4hRRRSKCiiigD71+FX/ACTjwv8A9g23/wDRddjX&#10;HfCr/knHhf8A7Btv/wCi67GqM2FFFFM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3xW/wCSb+Kf+wbcf+gCvgqvvX4rf8k38U/9g24/&#10;9AFfBVSy4hRRRSKCiiigD71+FX/JOPC//YNt/wD0XXY1x3wq/wCSceF/+wbb/wDouuxqjNhRRRTE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cd8Vv+Sb+Kf+wbcf+gCvgqvvX4rf8k38U/8AYNuP/QBXwVUsuIUUUUigooooA+9fhV/yTjwv&#10;/wBg23/9F12Ncd8Kv+SceF/+wbb/APouuxqjNhRRR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jvit/yTfxT/wBg24/9AFfBVfev&#10;xW/5Jv4p/wCwbcf+gCvgqpZcQooopFBRRRQB96/Cr/knHhf/ALBtv/6Lrsa474Vf8k48L/8AYNt/&#10;/RddjVGbCiiimIKKKKACiiigAooooAKKKKACiiigAooooAKKKKACiiigArJml3zZrQn/ANSayqta&#10;AtQoop9BQyiiigYUUUUAFacH7mEmqCfeFa9S2QFFFFIAooooAKZ5q1RuetXfLpAN+1R+tH2qP1p/&#10;lLR5S0AV/toq3TPKWoragCxRRRTAz9P6/wCfetC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474rf8k38U/9g24/9AFfBVfevxW/5Jv4p/7Btx/6AK+CqllxCiiikUFFFFAH&#10;3r8Kv+SceF/+wbb/APouuxrjvhV/yTjwv/2Dbf8A9F12NUZsKKKKYgooooAKKKKACiiigAooooAK&#10;KKKACiiigAooooAKKKKAK93/AKoVmVevKo1S2GgoooplBRRRQAUUUUAWrL/XVo1Ss6u0pbmYUUUV&#10;Iwoqv9pqxSAKz/8AjxPrmtCimAUVnW3WtGgAqpe/dq3RSAZF9wU+s3/UGtKgAooopg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HfFb/km/in/sG3H/AKAK+Cq+9fit/wAk38U/&#10;9g24/wDQBXwVUsuIUUUUigooooA+9fhV/wAk48L/APYNt/8A0XXY1x3wq/5Jx4X/AOwbb/8Aouux&#10;qjNhRRRTEFFFFABRRRQAUUUUAFFFFABRRRQAUUUUAFFFFABRRRQBRvutUqu3n+tqlV9BoKKKKCgo&#10;oooAKKKKANOz/wBWfrViq9v/AKk1YqXuQFFFFICpdwZTIp0E+Rg1Zqpe/dpDLdFMi+4KfTEQ3X+q&#10;NMgnyMGrNVL37tJgW6KZF9wU+mAVn/8AHifXNaFMl+4aAH0UyL7gp9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HfFb/k&#10;m/in/sG3H/oAr4Kr71+K3/JN/FP/AGDbj/0AV8FVLLiFFFFIoKKKKAPvX4Vf8k48L/8AYNt//Rdd&#10;jXHfCr/knHhf/sG2/wD6LrsaozYUUUUxBRRRQAUUUUAFFFFABRRRQAUUUUAFFFFABRRRQAUUUUAZ&#10;17/rqq1avf8AXVVrR7IIhRRRSLCiiigAooooA26KKKggZL9w1S0/r/n3rQqOSPeKQElFVLOTK1bp&#10;gFVPsQq3RSAKKKKYBRRRQBU+xCirdFKwBRRRT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OO+K3/JN/FP8A2Dbj/wBAFfBVfevxW/5Jv4p/7Btx/wCgCvgqpZcQooopFBRRRQB9&#10;6/Cr/knHhf8A7Btv/wCi67GuO+FX/JOPC/8A2Dbf/wBF12NUZsKKKKYgooooAKKKKACiiigAoooo&#10;AKKKKACiiigAooooAKKKKAKN5/rapVdvP9bVKr6DQUUUUAwooooC4+nVFRTuM26KKKzJCiiigCvc&#10;0yrdFKwFf99Uf+k+1XKKLDKf+k+1SfvqsUUWArbZqX7NViiiwiv9mqxRRQAUUUUw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cd8Vv8Akm/in/sG3H/oAr4Kr71+K3/JN/FP/YNuP/QBXwVUsuIUUUUigooooA+9fhV/&#10;yTjwv/2Dbf8A9F12Ncd8Kv8AknHhf/sG2/8A6LrsaozYUUUUx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HfFb/km/in/sG3H/oAr4Kr&#10;71+K3/JN/FP/AGDbj/0AV8FVLLiFFFFIoKKKKAPvX4Vf8k48L/8AYNt//RddjXHfCr/knHhf/sG2&#10;/wD6LrsaozYUUUUx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HfFb/km/in/ALBtx/6AK+Cq+9fit/yTfxT/ANg24/8AQBXwVUsuIUUU&#10;UigooooA+9fhV/yTjwv/ANg23/8ARddjXHfCr/knHhf/ALBtv/6LrsaozYUUUUx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HfFb/km/&#10;in/sG3H/AKAK+Cq+9fit/wAk38U/9g24/wDQBXwVUsuIUUUUigooooA+9fhV/wAk48L/APYNt/8A&#10;0XXY1x3wq/5Jx4X/AOwbb/8AouuxqjNhRRRT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d8Vv8Akm/in/sG3H/oAr4Kr71+K3/JN/FP&#10;/YNuP/QBXwVUsuIUUUUigooooA+9fhV/yTjwv/2Dbf8A9F12Ncd8Kv8AknHhf/sG2/8A6LrsaozY&#10;UUUUx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HfFb/km/in/sG3H/oAr4Kr71+K3/JN/FP/AGDbj/0AV8FVLLiFFFFIoKKKKAPvX4Vf&#10;8k48L/8AYNt//RddjXHfCr/knHhf/sG2/wD6LrsaozYUUUUx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HfFb/km/in/ALBtx/6AK+Cq&#10;+9fit/yTfxT/ANg24/8AQBXwVUsuIUUUUigooooA+9fhV/yTjwv/ANg23/8ARddjXHfCr/knHhf/&#10;ALBtv/6LrsaozYUUUUx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HfFb/km/in/sG3H/AKAK+Cq+9fit/wAk38U/9g24/wDQBXwVUsuI&#10;UUUUigooooA+9fhV/wAk48L/APYNt/8A0XXY1x3wq/5Jx4X/AOwbb/8AouuxqjNhRRRTE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d8&#10;Vv8Akm/in/sG3H/oAr4Kr71+K3/JN/FP/YNuP/QBXwVUsuIUUUUigooooA+9fhV/yTjwv/2Dbf8A&#10;9F12Ncd8Kv8AknHhf/sG2/8A6LrsaozYUUUUx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HfFb/km/in/sG3H/oAr4Kr71+K3/JN/FP/&#10;AGDbj/0AV8FVLLiFFFFIoKKKKAPvX4Vf8k48L/8AYNt//RddjXHfCr/knHhf/sG2/wD6LrsaozYU&#10;UUU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HfFb/km/in/ALBtx/6AK+Cq+9fit/yTfxT/ANg24/8AQBXwVUsuIUUUUigooooA+9fh&#10;V/yTjwv/ANg23/8ARddjXHfCr/knHhf/ALBtv/6LrsaozYUUUUx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HfFb/km/in/sG3H/AKAK&#10;+Cq+9fit/wAk38U/9g24/wDQBXwVUsuIUUUUigooooA+9fhV/wAk48L/APYNt/8A0XXY1x3wq/5J&#10;x4X/AOwbb/8AouuxqjNhRRRTE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d8Vv8Akm/in/sG3H/oAr4Kr71+K3/JN/FP/YNuP/QBXwVU&#10;suIUUUUigooooA+9fhV/yTjwv/2Dbf8A9F12Ncd8Kv8AknHhf/sG2/8A6LrsaozYUUUUx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Hf&#10;Fb/km/in/sG3H/oAr4Kr71+K3/JN/FP/AGDbj/0AV8FVLLiFFFFIoKKKKAPvX4Vf8k48L/8AYNt/&#10;/RddjXHfCr/knHhf/sG2/wD6LrsaozYUUUUx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HfFb/km/in/ALBtx/6AK+Cq+9fit/yTfxT/&#10;ANg24/8AQBXwVUsuIUUUUigooooA+9fhV/yTjwv/ANg23/8ARddjXHfCr/knHhf/ALBtv/6Lrsao&#10;zYUUUU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HfFb/km/in/sG3H/AKAK+Cq+9fit/wAk38U/9g24/wDQBXwVUsuIUUUUigooooA+&#10;9fhV/wAk48L/APYNt/8A0XXY1x3wq/5Jx4X/AOwbb/8AouuxqjNhRRRTE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d8Vv8Akm/in/sG&#10;3H/oAr4Kr71+K3/JN/FP/YNuP/QBXwVUsuIUUUUigooooA+9fhV/yTjwv/2Dbf8A9F12Ncd8Kv8A&#10;knHhf/sG2/8A6LrsaozYUUUUx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HfFb/km/in/sG3H/oAr4Kr71+K3/JN/FP/AGDbj/0AV8FV&#10;LLiFFFFIoKKKKAPvX4Vf8k48L/8AYNt//RddjXHfCr/knHhf/sG2/wD6LrsaozYUUUU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HfF&#10;b/km/in/ALBtx/6AK+Cq+9fit/yTfxT/ANg24/8AQBXwVUsuIUUUUigooooA+9fhV/yTjwv/ANg2&#10;3/8ARddjXHfCr/knHhf/ALBtv/6LrsaozYUUUUx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HfFb/km/in/sG3H/AKAK+Cq+9fit/wAk&#10;38U/9g24/wDQBXwVUsuIUUUUigooooA+9fhV/wAk48L/APYNt/8A0XXY1x3wq/5Jx4X/AOwbb/8A&#10;ouuxqjNhRRRT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cd8Vv8Akm/in/sG3H/oAr4Kr71+K3/JN/FP/YNuP/QBXwVUsuIUUUUigooo&#10;oA+9fhV/yTjwv/2Dbf8A9F12Ncd8Kv8AknHhf/sG2/8A6LrsaozYUUUUx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HfFb/km/in/sG3&#10;H/oAr4Kr71+K3/JN/FP/AGDbj/0AV8FVLLiFFFFIoKKKKAPvX4Vf8k48L/8AYNt//RddjXHfCr/k&#10;nHhf/sG2/wD6LrsaozYUUUUx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HfFb/km/in/ALBtx/6AK+Cq+9fit/yTfxT/ANg24/8AQBXw&#10;VUsuIUUUUigooooA+9fhV/yTjwv/ANg23/8ARddjXHfCr/knHhf/ALBtv/6LrsaozYUUUUx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HfFb/km/in/sG3H/AKAK+Cq+9fit/wAk38U/9g24/wDQBXwVUsuIUUUUigooooA+9fhV/wAk48L/&#10;APYNt/8A0XXY1x3wq/5Jx4X/AOwbb/8AouuxqjNhRRRTE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cd8Vv8Akm/in/sG3H/oAr4Kr71+&#10;K3/JN/FP/YNuP/QBXwVUsuIUUUUigooooA+9fhV/yTjwv/2Dbf8A9F12Ncd8Kv8AknHhf/sG2/8A&#10;6LrsaozYUUUUx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HfFb/km/in/sG3H/oAr4Kr71+K3/JN/FP/AGDbj/0AV8FVLLiFFFFIoKKK&#10;KAPvX4Vf8k48L/8AYNt//RddjXHfCr/knHhf/sG2/wD6LrsaozYUUUUx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HfFb/km/in/ALBt&#10;x/6AK+Cq+9fit/yTfxT/ANg24/8AQBXwVUsuIUUUUigooooA+9fhV/yTjwv/ANg23/8ARddjXHfC&#10;r/knHhf/ALBtv/6LrsaozYUUUUx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HfFb/km/in/sG3H/AKAK+Cq+9fit/wAk38U/9g24/wDQ&#10;BXwVUsuIUUUUigooooA+9fhV/wAk48L/APYNt/8A0XXY1x3wq/5Jx4X/AOwbb/8AouuxqjNhRRRT&#10;E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cd8Vv8Akm/in/sG3H/oAr4Kr71+K3/JN/FP/YNuP/QBXwVUsuIUUUUigooooA+9fhV/yTjw&#10;v/2Dbf8A9F12Ncd8Kv8AknHhf/sG2/8A6LrsaozYUUUUx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HfFb/km/in/sG3H/oAr4Kr71+K&#10;3/JN/FP/AGDbj/0AV8FVLLiFFFFIoKKKKAPvX4Vf8k48L/8AYNt//RddjXHfCr/knHhf/sG2/wD6&#10;LrsaozYUUUUx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HfFb/km/in/ALBtx/6AK+Cq+9fit/yTfxT/ANg24/8AQBXwVUsuIUUUUigo&#10;oooA+9fhV/yTjwv/ANg23/8ARddjXHfCr/knHhf/ALBtv/6LrsaozYUUUUx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width:12245;height:17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">
                  <v:imagedata r:id="rId22" o:title=""/>
                </v:shape>
                <v:shape id="Picture 18" o:spid="_x0000_s1028" type="#_x0000_t75" style="position:absolute;left:3820;top:15807;width:842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">
                  <v:imagedata r:id="rId23" o:title=""/>
                </v:shape>
                <v:shape id="Picture 17" o:spid="_x0000_s1029" type="#_x0000_t75" style="position:absolute;left:1574;top:12220;width:837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">
                  <v:imagedata r:id="rId24" o:title=""/>
                </v:shape>
                <v:shape id="Picture 16" o:spid="_x0000_s1030" type="#_x0000_t75" style="position:absolute;left:2484;top:12217;width:996;height: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">
                  <v:imagedata r:id="rId25" o:title=""/>
                </v:shape>
                <v:shape id="Picture 15" o:spid="_x0000_s1031" type="#_x0000_t75" style="position:absolute;left:1574;top:1204;width:807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">
                  <v:imagedata r:id="rId26" o:title=""/>
                </v:shape>
                <v:shape id="Picture 14" o:spid="_x0000_s1032" type="#_x0000_t75" style="position:absolute;top:16459;width:12245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">
                  <v:imagedata r:id="rId27" o:title=""/>
                </v:shape>
                <v:shape id="Picture 13" o:spid="_x0000_s1033" type="#_x0000_t75" style="position:absolute;left:2856;top:16065;width:9389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">
                  <v:imagedata r:id="rId28" o:title=""/>
                </v:shape>
                <v:shape id="Picture 12" o:spid="_x0000_s1034" type="#_x0000_t75" style="position:absolute;left:5381;top:15388;width:6864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">
                  <v:imagedata r:id="rId29" o:title=""/>
                </v:shape>
                <v:shape id="Picture 11" o:spid="_x0000_s1035" type="#_x0000_t75" style="position:absolute;left:1977;width:1026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">
                  <v:imagedata r:id="rId30" o:title=""/>
                </v:shape>
                <v:shape id="Picture 10" o:spid="_x0000_s1036" type="#_x0000_t75" style="position:absolute;left:1657;width:10588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">
                  <v:imagedata r:id="rId31" o:title=""/>
                </v:shape>
                <v:shape id="Picture 9" o:spid="_x0000_s1037" type="#_x0000_t75" style="position:absolute;left:5870;top:364;width:6269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">
                  <v:imagedata r:id="rId32" o:title=""/>
                </v:shape>
                <v:shape id="Picture 8" o:spid="_x0000_s1038" type="#_x0000_t75" style="position:absolute;left:11084;top:15666;width:402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">
                  <v:imagedata r:id="rId33" o:title=""/>
                </v:shape>
                <v:shape id="Picture 7" o:spid="_x0000_s1039" type="#_x0000_t75" style="position:absolute;left:11210;top:15752;width:15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">
                  <v:imagedata r:id="rId34" o:title=""/>
                </v:shape>
                <v:shape id="Picture 6" o:spid="_x0000_s1040" type="#_x0000_t75" style="position:absolute;left:11083;top:14841;width:402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">
                  <v:imagedata r:id="rId35" o:title=""/>
                </v:shape>
                <v:shape id="Picture 5" o:spid="_x0000_s1041" type="#_x0000_t75" style="position:absolute;left:11177;top:14932;width:212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">
                  <v:imagedata r:id="rId36" o:title=""/>
                </v:shape>
                <v:shape id="Picture 4" o:spid="_x0000_s1042" type="#_x0000_t75" style="position:absolute;left:11083;top:14270;width:402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">
                  <v:imagedata r:id="rId37" o:title=""/>
                </v:shape>
                <v:shape id="Picture 3" o:spid="_x0000_s1043" type="#_x0000_t75" style="position:absolute;left:11174;top:14382;width:226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">
                  <v:imagedata r:id="rId38" o:title=""/>
                </v:shape>
                <w10:wrap anchorx="page" anchory="page"/>
              </v:group>
            </w:pict>
          </mc:Fallback>
        </mc:AlternateContent>
      </w:r>
    </w:p>
    <w:p w:rsidR="009063AA" w:rsidRDefault="009150F4" w:rsidP="00B35A94">
      <w:pPr>
        <w:spacing w:before="80" w:line="290" w:lineRule="auto"/>
        <w:ind w:left="105" w:right="88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987D99" wp14:editId="06173931">
                <wp:simplePos x="0" y="0"/>
                <wp:positionH relativeFrom="column">
                  <wp:posOffset>-107950</wp:posOffset>
                </wp:positionH>
                <wp:positionV relativeFrom="paragraph">
                  <wp:posOffset>43180</wp:posOffset>
                </wp:positionV>
                <wp:extent cx="2087880" cy="30353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A94" w:rsidRPr="00B35A94" w:rsidRDefault="00B35A94" w:rsidP="00B35A94">
                            <w:pPr>
                              <w:spacing w:before="152"/>
                              <w:ind w:left="105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z w:val="15"/>
                              </w:rPr>
                              <w:t>Rehab integrated Medical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987D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5pt;margin-top:3.4pt;width:164.4pt;height:23.9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wQtQIAALo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" filled="f" stroked="f">
                <v:textbox style="mso-fit-shape-to-text:t">
                  <w:txbxContent>
                    <w:p w:rsidR="00B35A94" w:rsidRPr="00B35A94" w:rsidRDefault="00B35A94" w:rsidP="00B35A94">
                      <w:pPr>
                        <w:spacing w:before="152"/>
                        <w:ind w:left="105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z w:val="15"/>
                        </w:rPr>
                        <w:t>Rehab integrated Medical 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2E1">
        <w:br w:type="column"/>
      </w:r>
      <w:r w:rsidR="00093A37">
        <w:rPr>
          <w:b/>
        </w:rPr>
        <w:t>Address</w:t>
      </w:r>
      <w:r w:rsidR="00093A37">
        <w:rPr>
          <w:b/>
          <w:spacing w:val="-32"/>
        </w:rPr>
        <w:t>:</w:t>
      </w:r>
      <w:r w:rsidR="003C32E1">
        <w:rPr>
          <w:b/>
          <w:spacing w:val="-7"/>
        </w:rPr>
        <w:t xml:space="preserve"> </w:t>
      </w:r>
      <w:proofErr w:type="spellStart"/>
      <w:r w:rsidR="00093A37">
        <w:t>Mahatabpur</w:t>
      </w:r>
      <w:proofErr w:type="spellEnd"/>
      <w:r w:rsidR="00093A37">
        <w:rPr>
          <w:spacing w:val="-32"/>
        </w:rPr>
        <w:t>,</w:t>
      </w:r>
      <w:r w:rsidR="003C32E1">
        <w:rPr>
          <w:spacing w:val="-32"/>
        </w:rPr>
        <w:t xml:space="preserve"> </w:t>
      </w:r>
      <w:r w:rsidR="003C32E1">
        <w:rPr>
          <w:spacing w:val="-3"/>
        </w:rPr>
        <w:t xml:space="preserve">Medinipur </w:t>
      </w:r>
      <w:proofErr w:type="spellStart"/>
      <w:r w:rsidR="003C32E1">
        <w:t>Paschim</w:t>
      </w:r>
      <w:proofErr w:type="spellEnd"/>
      <w:r w:rsidR="003C32E1">
        <w:t xml:space="preserve"> </w:t>
      </w:r>
      <w:r w:rsidR="00093A37">
        <w:t>Medinipur,</w:t>
      </w:r>
      <w:r w:rsidR="003C32E1">
        <w:t xml:space="preserve"> West Bengal </w:t>
      </w:r>
      <w:r w:rsidR="00093A37">
        <w:t>India,</w:t>
      </w:r>
      <w:r w:rsidR="003C32E1">
        <w:rPr>
          <w:spacing w:val="-12"/>
        </w:rPr>
        <w:t xml:space="preserve"> </w:t>
      </w:r>
      <w:r w:rsidR="003C32E1">
        <w:t>Pin-721101</w:t>
      </w:r>
    </w:p>
    <w:p w:rsidR="009063AA" w:rsidRDefault="00093A37">
      <w:pPr>
        <w:spacing w:before="2"/>
        <w:ind w:left="105"/>
      </w:pPr>
      <w:r>
        <w:rPr>
          <w:b/>
        </w:rPr>
        <w:t>Phone:</w:t>
      </w:r>
      <w:r w:rsidR="003C32E1">
        <w:rPr>
          <w:b/>
        </w:rPr>
        <w:t xml:space="preserve"> </w:t>
      </w:r>
      <w:r w:rsidR="003C32E1">
        <w:t>+91-9038443073</w:t>
      </w:r>
    </w:p>
    <w:p w:rsidR="009063AA" w:rsidRDefault="009063AA">
      <w:pPr>
        <w:sectPr w:rsidR="009063AA" w:rsidSect="00B35A94">
          <w:type w:val="continuous"/>
          <w:pgSz w:w="12250" w:h="17180"/>
          <w:pgMar w:top="1135" w:right="280" w:bottom="280" w:left="480" w:header="720" w:footer="720" w:gutter="0"/>
          <w:cols w:num="2" w:space="720" w:equalWidth="0">
            <w:col w:w="4809" w:space="3011"/>
            <w:col w:w="3670"/>
          </w:cols>
        </w:sectPr>
      </w:pPr>
    </w:p>
    <w:p w:rsidR="009063AA" w:rsidRDefault="009063AA">
      <w:pPr>
        <w:pStyle w:val="BodyText"/>
        <w:rPr>
          <w:sz w:val="20"/>
        </w:rPr>
      </w:pPr>
    </w:p>
    <w:p w:rsidR="009063AA" w:rsidRDefault="009063AA">
      <w:pPr>
        <w:pStyle w:val="BodyText"/>
        <w:rPr>
          <w:sz w:val="20"/>
        </w:rPr>
      </w:pPr>
    </w:p>
    <w:p w:rsidR="009063AA" w:rsidRDefault="007943C4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E0F23" wp14:editId="15476A5D">
                <wp:simplePos x="0" y="0"/>
                <wp:positionH relativeFrom="column">
                  <wp:posOffset>521676</wp:posOffset>
                </wp:positionH>
                <wp:positionV relativeFrom="paragraph">
                  <wp:posOffset>98132</wp:posOffset>
                </wp:positionV>
                <wp:extent cx="6211863" cy="428625"/>
                <wp:effectExtent l="0" t="0" r="1778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863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C4" w:rsidRPr="007943C4" w:rsidRDefault="007943C4" w:rsidP="0079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Patient Medical &amp; Surgical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0F23" id="Rectangle 39" o:spid="_x0000_s1027" style="position:absolute;margin-left:41.1pt;margin-top:7.75pt;width:489.1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" fillcolor="#f79646 [3209]" strokecolor="#974706 [1609]" strokeweight="2pt">
                <v:textbox>
                  <w:txbxContent>
                    <w:p w:rsidR="007943C4" w:rsidRPr="007943C4" w:rsidRDefault="007943C4" w:rsidP="00794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Patient Medical &amp; Surgical Report</w:t>
                      </w:r>
                    </w:p>
                  </w:txbxContent>
                </v:textbox>
              </v:rect>
            </w:pict>
          </mc:Fallback>
        </mc:AlternateContent>
      </w:r>
    </w:p>
    <w:p w:rsidR="009063AA" w:rsidRDefault="009063AA">
      <w:pPr>
        <w:pStyle w:val="BodyText"/>
        <w:spacing w:before="11"/>
        <w:rPr>
          <w:sz w:val="16"/>
        </w:rPr>
      </w:pPr>
    </w:p>
    <w:p w:rsidR="009063AA" w:rsidRDefault="009063AA">
      <w:pPr>
        <w:rPr>
          <w:sz w:val="16"/>
        </w:rPr>
        <w:sectPr w:rsidR="009063AA">
          <w:type w:val="continuous"/>
          <w:pgSz w:w="12250" w:h="17180"/>
          <w:pgMar w:top="920" w:right="280" w:bottom="280" w:left="480" w:header="720" w:footer="720" w:gutter="0"/>
          <w:cols w:space="720"/>
        </w:sectPr>
      </w:pPr>
    </w:p>
    <w:p w:rsidR="009063AA" w:rsidRPr="00093A37" w:rsidRDefault="009063AA" w:rsidP="00093A37">
      <w:pPr>
        <w:pStyle w:val="BodyText"/>
        <w:rPr>
          <w:sz w:val="26"/>
        </w:rPr>
        <w:sectPr w:rsidR="009063AA" w:rsidRPr="00093A37">
          <w:type w:val="continuous"/>
          <w:pgSz w:w="12250" w:h="17180"/>
          <w:pgMar w:top="920" w:right="280" w:bottom="280" w:left="480" w:header="720" w:footer="720" w:gutter="0"/>
          <w:cols w:num="2" w:space="720" w:equalWidth="0">
            <w:col w:w="4774" w:space="2008"/>
            <w:col w:w="4708"/>
          </w:cols>
        </w:sectPr>
      </w:pPr>
    </w:p>
    <w:p w:rsidR="00B35A94" w:rsidRPr="00093A37" w:rsidRDefault="00690E11" w:rsidP="00093A37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63490" wp14:editId="25CB5E11">
                <wp:simplePos x="0" y="0"/>
                <wp:positionH relativeFrom="column">
                  <wp:posOffset>446405</wp:posOffset>
                </wp:positionH>
                <wp:positionV relativeFrom="paragraph">
                  <wp:posOffset>326292</wp:posOffset>
                </wp:positionV>
                <wp:extent cx="6280785" cy="563880"/>
                <wp:effectExtent l="0" t="0" r="2476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C4" w:rsidRPr="007943C4" w:rsidRDefault="007943C4" w:rsidP="0079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Patient demographics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3490" id="Rectangle 26" o:spid="_x0000_s1028" style="position:absolute;margin-left:35.15pt;margin-top:25.7pt;width:494.55pt;height:4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" fillcolor="#4f81bd [3204]" strokecolor="#243f60 [1604]" strokeweight="2pt">
                <v:textbox>
                  <w:txbxContent>
                    <w:p w:rsidR="007943C4" w:rsidRPr="007943C4" w:rsidRDefault="007943C4" w:rsidP="00794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Patient demographics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4B985" wp14:editId="6D1DD750">
                <wp:simplePos x="0" y="0"/>
                <wp:positionH relativeFrom="column">
                  <wp:posOffset>451485</wp:posOffset>
                </wp:positionH>
                <wp:positionV relativeFrom="paragraph">
                  <wp:posOffset>1019273</wp:posOffset>
                </wp:positionV>
                <wp:extent cx="6280785" cy="383540"/>
                <wp:effectExtent l="0" t="0" r="24765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C4" w:rsidRPr="007943C4" w:rsidRDefault="007943C4" w:rsidP="0079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Chief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4B985" id="Rectangle 27" o:spid="_x0000_s1029" style="position:absolute;margin-left:35.55pt;margin-top:80.25pt;width:494.55pt;height:30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" fillcolor="#4f81bd [3204]" strokecolor="#243f60 [1604]" strokeweight="2pt">
                <v:textbox>
                  <w:txbxContent>
                    <w:p w:rsidR="007943C4" w:rsidRPr="007943C4" w:rsidRDefault="007943C4" w:rsidP="00794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Chief complaints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A1A84" wp14:editId="4637F692">
                <wp:simplePos x="0" y="0"/>
                <wp:positionH relativeFrom="column">
                  <wp:posOffset>451485</wp:posOffset>
                </wp:positionH>
                <wp:positionV relativeFrom="paragraph">
                  <wp:posOffset>1539045</wp:posOffset>
                </wp:positionV>
                <wp:extent cx="6280785" cy="428625"/>
                <wp:effectExtent l="0" t="0" r="2476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C4" w:rsidRPr="007943C4" w:rsidRDefault="007943C4" w:rsidP="0079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History of present 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1A84" id="Rectangle 29" o:spid="_x0000_s1030" style="position:absolute;margin-left:35.55pt;margin-top:121.2pt;width:494.55pt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" fillcolor="#4f81bd [3204]" strokecolor="#243f60 [1604]" strokeweight="2pt">
                <v:textbox>
                  <w:txbxContent>
                    <w:p w:rsidR="007943C4" w:rsidRPr="007943C4" w:rsidRDefault="007943C4" w:rsidP="00794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History of present illness</w:t>
                      </w:r>
                    </w:p>
                  </w:txbxContent>
                </v:textbox>
              </v:rect>
            </w:pict>
          </mc:Fallback>
        </mc:AlternateContent>
      </w:r>
      <w:r w:rsidR="009B67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FB16DA" wp14:editId="1AA8A4E8">
                <wp:simplePos x="0" y="0"/>
                <wp:positionH relativeFrom="column">
                  <wp:posOffset>444500</wp:posOffset>
                </wp:positionH>
                <wp:positionV relativeFrom="paragraph">
                  <wp:posOffset>2079527</wp:posOffset>
                </wp:positionV>
                <wp:extent cx="6280785" cy="428978"/>
                <wp:effectExtent l="0" t="0" r="2476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42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726" w:rsidRPr="007943C4" w:rsidRDefault="009B6726" w:rsidP="009B672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Patient and Family Social &amp; Psychosocial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16DA" id="Rectangle 28" o:spid="_x0000_s1031" style="position:absolute;margin-left:35pt;margin-top:163.75pt;width:494.55pt;height:33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" fillcolor="#4f81bd [3204]" strokecolor="#243f60 [1604]" strokeweight="2pt">
                <v:textbox>
                  <w:txbxContent>
                    <w:p w:rsidR="009B6726" w:rsidRPr="007943C4" w:rsidRDefault="009B6726" w:rsidP="009B672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Patient and Family Social &amp; Psychosocial History</w:t>
                      </w:r>
                    </w:p>
                  </w:txbxContent>
                </v:textbox>
              </v:rect>
            </w:pict>
          </mc:Fallback>
        </mc:AlternateContent>
      </w:r>
      <w:r w:rsidR="009B67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B078F" wp14:editId="51EDEA64">
                <wp:simplePos x="0" y="0"/>
                <wp:positionH relativeFrom="column">
                  <wp:posOffset>438980</wp:posOffset>
                </wp:positionH>
                <wp:positionV relativeFrom="paragraph">
                  <wp:posOffset>2713648</wp:posOffset>
                </wp:positionV>
                <wp:extent cx="6280785" cy="428978"/>
                <wp:effectExtent l="0" t="0" r="2476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42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C4" w:rsidRPr="007943C4" w:rsidRDefault="007943C4" w:rsidP="0079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Past medical</w:t>
                            </w:r>
                            <w:r w:rsidR="008E0D00">
                              <w:rPr>
                                <w:lang w:val="en-IN"/>
                              </w:rPr>
                              <w:t xml:space="preserve"> &amp; Surgical</w:t>
                            </w:r>
                            <w:r>
                              <w:rPr>
                                <w:lang w:val="en-IN"/>
                              </w:rPr>
                              <w:t xml:space="preserve">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E9DC" id="Rectangle 30" o:spid="_x0000_s1030" style="position:absolute;margin-left:34.55pt;margin-top:213.65pt;width:494.55pt;height:33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" fillcolor="#4f81bd [3204]" strokecolor="#243f60 [1604]" strokeweight="2pt">
                <v:textbox>
                  <w:txbxContent>
                    <w:p w:rsidR="007943C4" w:rsidRPr="007943C4" w:rsidRDefault="007943C4" w:rsidP="00794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Past medical</w:t>
                      </w:r>
                      <w:r w:rsidR="008E0D00">
                        <w:rPr>
                          <w:lang w:val="en-IN"/>
                        </w:rPr>
                        <w:t xml:space="preserve"> &amp; Surgical</w:t>
                      </w:r>
                      <w:r>
                        <w:rPr>
                          <w:lang w:val="en-IN"/>
                        </w:rPr>
                        <w:t xml:space="preserve"> History</w:t>
                      </w:r>
                    </w:p>
                  </w:txbxContent>
                </v:textbox>
              </v:rect>
            </w:pict>
          </mc:Fallback>
        </mc:AlternateContent>
      </w:r>
      <w:r w:rsidR="009B67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5D851" wp14:editId="25887B09">
                <wp:simplePos x="0" y="0"/>
                <wp:positionH relativeFrom="column">
                  <wp:posOffset>438980</wp:posOffset>
                </wp:positionH>
                <wp:positionV relativeFrom="paragraph">
                  <wp:posOffset>3299655</wp:posOffset>
                </wp:positionV>
                <wp:extent cx="6280785" cy="428978"/>
                <wp:effectExtent l="0" t="0" r="2476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42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C4" w:rsidRPr="007943C4" w:rsidRDefault="007943C4" w:rsidP="0079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EED93" id="Rectangle 32" o:spid="_x0000_s1031" style="position:absolute;margin-left:34.55pt;margin-top:259.8pt;width:494.55pt;height:3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" fillcolor="#4f81bd [3204]" strokecolor="#243f60 [1604]" strokeweight="2pt">
                <v:textbox>
                  <w:txbxContent>
                    <w:p w:rsidR="007943C4" w:rsidRPr="007943C4" w:rsidRDefault="007943C4" w:rsidP="00794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Review</w:t>
                      </w:r>
                    </w:p>
                  </w:txbxContent>
                </v:textbox>
              </v:rect>
            </w:pict>
          </mc:Fallback>
        </mc:AlternateContent>
      </w:r>
      <w:r w:rsidR="009B67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4D96A" wp14:editId="0975ACD9">
                <wp:simplePos x="0" y="0"/>
                <wp:positionH relativeFrom="column">
                  <wp:posOffset>438980</wp:posOffset>
                </wp:positionH>
                <wp:positionV relativeFrom="paragraph">
                  <wp:posOffset>3852838</wp:posOffset>
                </wp:positionV>
                <wp:extent cx="6280785" cy="428978"/>
                <wp:effectExtent l="0" t="0" r="2476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42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C4" w:rsidRPr="007943C4" w:rsidRDefault="007943C4" w:rsidP="0079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Clinical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E9922" id="Rectangle 34" o:spid="_x0000_s1032" style="position:absolute;margin-left:34.55pt;margin-top:303.35pt;width:494.55pt;height:33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" fillcolor="#4f81bd [3204]" strokecolor="#243f60 [1604]" strokeweight="2pt">
                <v:textbox>
                  <w:txbxContent>
                    <w:p w:rsidR="007943C4" w:rsidRPr="007943C4" w:rsidRDefault="007943C4" w:rsidP="00794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Clinical Examination</w:t>
                      </w:r>
                    </w:p>
                  </w:txbxContent>
                </v:textbox>
              </v:rect>
            </w:pict>
          </mc:Fallback>
        </mc:AlternateContent>
      </w:r>
      <w:r w:rsidR="009B67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74C5B2" wp14:editId="54D0EE5E">
                <wp:simplePos x="0" y="0"/>
                <wp:positionH relativeFrom="column">
                  <wp:posOffset>446405</wp:posOffset>
                </wp:positionH>
                <wp:positionV relativeFrom="paragraph">
                  <wp:posOffset>4453792</wp:posOffset>
                </wp:positionV>
                <wp:extent cx="6280785" cy="428978"/>
                <wp:effectExtent l="0" t="0" r="2476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42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C4" w:rsidRPr="007943C4" w:rsidRDefault="007943C4" w:rsidP="0079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Diagnosis with ICD.10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8B7E" id="Rectangle 35" o:spid="_x0000_s1033" style="position:absolute;margin-left:35.15pt;margin-top:350.7pt;width:494.55pt;height:33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" fillcolor="#4f81bd [3204]" strokecolor="#243f60 [1604]" strokeweight="2pt">
                <v:textbox>
                  <w:txbxContent>
                    <w:p w:rsidR="007943C4" w:rsidRPr="007943C4" w:rsidRDefault="007943C4" w:rsidP="00794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Diagnosis with ICD.10 Code</w:t>
                      </w:r>
                    </w:p>
                  </w:txbxContent>
                </v:textbox>
              </v:rect>
            </w:pict>
          </mc:Fallback>
        </mc:AlternateContent>
      </w:r>
      <w:r w:rsidR="009B67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56889" wp14:editId="5D983F30">
                <wp:simplePos x="0" y="0"/>
                <wp:positionH relativeFrom="column">
                  <wp:posOffset>442693</wp:posOffset>
                </wp:positionH>
                <wp:positionV relativeFrom="paragraph">
                  <wp:posOffset>5053574</wp:posOffset>
                </wp:positionV>
                <wp:extent cx="6280785" cy="428625"/>
                <wp:effectExtent l="0" t="0" r="2476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C4" w:rsidRPr="007943C4" w:rsidRDefault="007943C4" w:rsidP="0079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Assessment and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A6377" id="Rectangle 36" o:spid="_x0000_s1034" style="position:absolute;margin-left:34.85pt;margin-top:397.9pt;width:494.55pt;height:3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" fillcolor="#4f81bd [3204]" strokecolor="#243f60 [1604]" strokeweight="2pt">
                <v:textbox>
                  <w:txbxContent>
                    <w:p w:rsidR="007943C4" w:rsidRPr="007943C4" w:rsidRDefault="007943C4" w:rsidP="00794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Assessment and Plan</w:t>
                      </w:r>
                    </w:p>
                  </w:txbxContent>
                </v:textbox>
              </v:rect>
            </w:pict>
          </mc:Fallback>
        </mc:AlternateContent>
      </w:r>
      <w:r w:rsidR="007943C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CF22C" wp14:editId="4FA364BD">
                <wp:simplePos x="0" y="0"/>
                <wp:positionH relativeFrom="column">
                  <wp:posOffset>438980</wp:posOffset>
                </wp:positionH>
                <wp:positionV relativeFrom="paragraph">
                  <wp:posOffset>5640851</wp:posOffset>
                </wp:positionV>
                <wp:extent cx="6280785" cy="428625"/>
                <wp:effectExtent l="0" t="0" r="2476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78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C4" w:rsidRPr="007943C4" w:rsidRDefault="007943C4" w:rsidP="0079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E- 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F22C" id="Rectangle 37" o:spid="_x0000_s1037" style="position:absolute;margin-left:34.55pt;margin-top:444.15pt;width:494.55pt;height:33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" fillcolor="#4f81bd [3204]" strokecolor="#243f60 [1604]" strokeweight="2pt">
                <v:textbox>
                  <w:txbxContent>
                    <w:p w:rsidR="007943C4" w:rsidRPr="007943C4" w:rsidRDefault="007943C4" w:rsidP="00794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E- prescription</w:t>
                      </w:r>
                    </w:p>
                  </w:txbxContent>
                </v:textbox>
              </v:rect>
            </w:pict>
          </mc:Fallback>
        </mc:AlternateContent>
      </w:r>
      <w:r w:rsidR="00370C4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D82EB5" wp14:editId="418495BE">
                <wp:simplePos x="0" y="0"/>
                <wp:positionH relativeFrom="column">
                  <wp:posOffset>258627</wp:posOffset>
                </wp:positionH>
                <wp:positionV relativeFrom="paragraph">
                  <wp:posOffset>149316</wp:posOffset>
                </wp:positionV>
                <wp:extent cx="6661785" cy="61937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6193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C45" w:rsidRDefault="00370C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2EB5" id="_x0000_s1038" type="#_x0000_t202" style="position:absolute;margin-left:20.35pt;margin-top:11.75pt;width:524.55pt;height:487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" filled="f" stroked="f">
                <v:textbox>
                  <w:txbxContent>
                    <w:p w:rsidR="00370C45" w:rsidRDefault="00370C45"/>
                  </w:txbxContent>
                </v:textbox>
                <w10:wrap type="square"/>
              </v:shape>
            </w:pict>
          </mc:Fallback>
        </mc:AlternateContent>
      </w:r>
      <w:r w:rsidR="009150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17883" wp14:editId="1A28EEF1">
                <wp:simplePos x="0" y="0"/>
                <wp:positionH relativeFrom="column">
                  <wp:posOffset>271780</wp:posOffset>
                </wp:positionH>
                <wp:positionV relativeFrom="paragraph">
                  <wp:posOffset>62230</wp:posOffset>
                </wp:positionV>
                <wp:extent cx="6662420" cy="6091555"/>
                <wp:effectExtent l="0" t="0" r="0" b="0"/>
                <wp:wrapNone/>
                <wp:docPr id="2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2420" cy="609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43A4B" id="Rectangle 27" o:spid="_x0000_s1026" style="position:absolute;margin-left:21.4pt;margin-top:4.9pt;width:524.6pt;height:47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" filled="f" stroked="f"/>
            </w:pict>
          </mc:Fallback>
        </mc:AlternateContent>
      </w:r>
    </w:p>
    <w:p w:rsidR="00C55930" w:rsidRDefault="00C55930" w:rsidP="00C55930">
      <w:pPr>
        <w:pStyle w:val="Heading1"/>
        <w:spacing w:before="243"/>
        <w:ind w:left="720" w:right="1254"/>
        <w:rPr>
          <w:b/>
          <w:spacing w:val="-10"/>
          <w:w w:val="85"/>
        </w:rPr>
      </w:pPr>
      <w:bookmarkStart w:id="0" w:name="_GoBack"/>
      <w:bookmarkEnd w:id="0"/>
    </w:p>
    <w:p w:rsidR="009063AA" w:rsidRDefault="00370C45" w:rsidP="007213BB">
      <w:pPr>
        <w:pStyle w:val="Heading1"/>
        <w:tabs>
          <w:tab w:val="left" w:pos="2612"/>
        </w:tabs>
        <w:spacing w:before="243"/>
        <w:ind w:right="1254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9739EE" wp14:editId="7D960EF6">
                <wp:simplePos x="0" y="0"/>
                <wp:positionH relativeFrom="column">
                  <wp:posOffset>5260291</wp:posOffset>
                </wp:positionH>
                <wp:positionV relativeFrom="paragraph">
                  <wp:posOffset>132422</wp:posOffset>
                </wp:positionV>
                <wp:extent cx="1529715" cy="25908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7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A94" w:rsidRDefault="00B35A94" w:rsidP="00B35A94">
                            <w:r>
                              <w:rPr>
                                <w:rFonts w:ascii="NexaLight-Identity-H" w:eastAsiaTheme="minorHAnsi" w:hAnsi="NexaLight-Identity-H" w:cs="NexaLight-Identity-H"/>
                                <w:sz w:val="23"/>
                                <w:szCs w:val="23"/>
                                <w:lang w:val="en-IN"/>
                              </w:rPr>
                              <w:t>+91-90038443073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739EE" id="_x0000_s1040" type="#_x0000_t202" style="position:absolute;margin-left:414.2pt;margin-top:10.45pt;width:120.45pt;height:20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3mPtw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" filled="f" stroked="f">
                <v:textbox style="mso-fit-shape-to-text:t">
                  <w:txbxContent>
                    <w:p w:rsidR="00B35A94" w:rsidRDefault="00B35A94" w:rsidP="00B35A94">
                      <w:r>
                        <w:rPr>
                          <w:rFonts w:ascii="NexaLight-Identity-H" w:eastAsiaTheme="minorHAnsi" w:hAnsi="NexaLight-Identity-H" w:cs="NexaLight-Identity-H"/>
                          <w:sz w:val="23"/>
                          <w:szCs w:val="23"/>
                          <w:lang w:val="en-IN"/>
                        </w:rPr>
                        <w:t>+91-90038443073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3BB">
        <w:tab/>
      </w:r>
    </w:p>
    <w:p w:rsidR="009063AA" w:rsidRDefault="00370C45" w:rsidP="00791DD3">
      <w:pPr>
        <w:pStyle w:val="Heading1"/>
        <w:tabs>
          <w:tab w:val="left" w:pos="8677"/>
        </w:tabs>
      </w:pPr>
      <w:r>
        <w:rPr>
          <w:b/>
          <w:noProof/>
          <w:spacing w:val="-1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3E8A34" wp14:editId="7B48F5C8">
                <wp:simplePos x="0" y="0"/>
                <wp:positionH relativeFrom="column">
                  <wp:posOffset>4234180</wp:posOffset>
                </wp:positionH>
                <wp:positionV relativeFrom="paragraph">
                  <wp:posOffset>695521</wp:posOffset>
                </wp:positionV>
                <wp:extent cx="2577465" cy="27368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A94" w:rsidRPr="00B35A94" w:rsidRDefault="00B35A94" w:rsidP="00B35A94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B35A94">
                              <w:rPr>
                                <w:rFonts w:ascii="NexaLight-Identity-H" w:eastAsiaTheme="minorHAnsi" w:hAnsi="NexaLight-Identity-H" w:cs="NexaLight-Identity-H"/>
                                <w:color w:val="FFFFFF" w:themeColor="background1"/>
                                <w:sz w:val="25"/>
                                <w:szCs w:val="23"/>
                                <w:lang w:val="en-IN"/>
                              </w:rPr>
                              <w:t>Mahatabpur</w:t>
                            </w:r>
                            <w:proofErr w:type="spellEnd"/>
                            <w:r w:rsidRPr="00B35A94">
                              <w:rPr>
                                <w:rFonts w:ascii="NexaLight-Identity-H" w:eastAsiaTheme="minorHAnsi" w:hAnsi="NexaLight-Identity-H" w:cs="NexaLight-Identity-H"/>
                                <w:color w:val="FFFFFF" w:themeColor="background1"/>
                                <w:sz w:val="25"/>
                                <w:szCs w:val="23"/>
                                <w:lang w:val="en-IN"/>
                              </w:rPr>
                              <w:t xml:space="preserve"> ,</w:t>
                            </w:r>
                            <w:proofErr w:type="gramEnd"/>
                            <w:r w:rsidRPr="00B35A94">
                              <w:rPr>
                                <w:rFonts w:ascii="NexaLight-Identity-H" w:eastAsiaTheme="minorHAnsi" w:hAnsi="NexaLight-Identity-H" w:cs="NexaLight-Identity-H"/>
                                <w:color w:val="FFFFFF" w:themeColor="background1"/>
                                <w:sz w:val="25"/>
                                <w:szCs w:val="23"/>
                                <w:lang w:val="en-IN"/>
                              </w:rPr>
                              <w:t xml:space="preserve"> Medinipur , 72110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E8A34" id="_x0000_s1041" type="#_x0000_t202" style="position:absolute;margin-left:333.4pt;margin-top:54.75pt;width:202.95pt;height:21.5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+zuA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" filled="f" stroked="f">
                <v:textbox style="mso-fit-shape-to-text:t">
                  <w:txbxContent>
                    <w:p w:rsidR="00B35A94" w:rsidRPr="00B35A94" w:rsidRDefault="00B35A94" w:rsidP="00B35A94">
                      <w:pPr>
                        <w:rPr>
                          <w:color w:val="FFFFFF" w:themeColor="background1"/>
                          <w:sz w:val="24"/>
                        </w:rPr>
                      </w:pPr>
                      <w:proofErr w:type="spellStart"/>
                      <w:proofErr w:type="gramStart"/>
                      <w:r w:rsidRPr="00B35A94">
                        <w:rPr>
                          <w:rFonts w:ascii="NexaLight-Identity-H" w:eastAsiaTheme="minorHAnsi" w:hAnsi="NexaLight-Identity-H" w:cs="NexaLight-Identity-H"/>
                          <w:color w:val="FFFFFF" w:themeColor="background1"/>
                          <w:sz w:val="25"/>
                          <w:szCs w:val="23"/>
                          <w:lang w:val="en-IN"/>
                        </w:rPr>
                        <w:t>Mahatabpur</w:t>
                      </w:r>
                      <w:proofErr w:type="spellEnd"/>
                      <w:r w:rsidRPr="00B35A94">
                        <w:rPr>
                          <w:rFonts w:ascii="NexaLight-Identity-H" w:eastAsiaTheme="minorHAnsi" w:hAnsi="NexaLight-Identity-H" w:cs="NexaLight-Identity-H"/>
                          <w:color w:val="FFFFFF" w:themeColor="background1"/>
                          <w:sz w:val="25"/>
                          <w:szCs w:val="23"/>
                          <w:lang w:val="en-IN"/>
                        </w:rPr>
                        <w:t xml:space="preserve"> ,</w:t>
                      </w:r>
                      <w:proofErr w:type="gramEnd"/>
                      <w:r w:rsidRPr="00B35A94">
                        <w:rPr>
                          <w:rFonts w:ascii="NexaLight-Identity-H" w:eastAsiaTheme="minorHAnsi" w:hAnsi="NexaLight-Identity-H" w:cs="NexaLight-Identity-H"/>
                          <w:color w:val="FFFFFF" w:themeColor="background1"/>
                          <w:sz w:val="25"/>
                          <w:szCs w:val="23"/>
                          <w:lang w:val="en-IN"/>
                        </w:rPr>
                        <w:t xml:space="preserve"> Medinipur ,</w:t>
                      </w:r>
                      <w:bookmarkStart w:id="1" w:name="_GoBack"/>
                      <w:bookmarkEnd w:id="1"/>
                      <w:r w:rsidRPr="00B35A94">
                        <w:rPr>
                          <w:rFonts w:ascii="NexaLight-Identity-H" w:eastAsiaTheme="minorHAnsi" w:hAnsi="NexaLight-Identity-H" w:cs="NexaLight-Identity-H"/>
                          <w:color w:val="FFFFFF" w:themeColor="background1"/>
                          <w:sz w:val="25"/>
                          <w:szCs w:val="23"/>
                          <w:lang w:val="en-IN"/>
                        </w:rPr>
                        <w:t xml:space="preserve"> 72110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pacing w:val="-1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09F477" wp14:editId="4DF447FB">
                <wp:simplePos x="0" y="0"/>
                <wp:positionH relativeFrom="column">
                  <wp:posOffset>5035794</wp:posOffset>
                </wp:positionH>
                <wp:positionV relativeFrom="paragraph">
                  <wp:posOffset>93540</wp:posOffset>
                </wp:positionV>
                <wp:extent cx="1701165" cy="4273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A94" w:rsidRDefault="00B35A94" w:rsidP="00B35A94">
                            <w:pPr>
                              <w:widowControl/>
                              <w:adjustRightInd w:val="0"/>
                              <w:spacing w:line="276" w:lineRule="auto"/>
                              <w:rPr>
                                <w:rFonts w:ascii="NexaLight-Identity-H" w:eastAsiaTheme="minorHAnsi" w:hAnsi="NexaLight-Identity-H" w:cs="NexaLight-Identity-H"/>
                                <w:sz w:val="20"/>
                                <w:szCs w:val="20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NexaLight-Identity-H" w:eastAsiaTheme="minorHAnsi" w:hAnsi="NexaLight-Identity-H" w:cs="NexaLight-Identity-H"/>
                                <w:sz w:val="20"/>
                                <w:szCs w:val="20"/>
                                <w:lang w:val="en-IN"/>
                              </w:rPr>
                              <w:t>aryajana87@gmail.com ,</w:t>
                            </w:r>
                            <w:proofErr w:type="gramEnd"/>
                          </w:p>
                          <w:p w:rsidR="00B35A94" w:rsidRDefault="00B35A94" w:rsidP="00B35A94">
                            <w:pPr>
                              <w:spacing w:line="276" w:lineRule="auto"/>
                            </w:pPr>
                            <w:r>
                              <w:rPr>
                                <w:rFonts w:ascii="NexaLight-Identity-H" w:eastAsiaTheme="minorHAnsi" w:hAnsi="NexaLight-Identity-H" w:cs="NexaLight-Identity-H"/>
                                <w:sz w:val="20"/>
                                <w:szCs w:val="20"/>
                                <w:lang w:val="en-IN"/>
                              </w:rPr>
                              <w:t>sbarman8001@gmail.com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9F477" id="_x0000_s1042" type="#_x0000_t202" style="position:absolute;margin-left:396.5pt;margin-top:7.35pt;width:133.95pt;height:33.6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mL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" filled="f" stroked="f">
                <v:textbox style="mso-fit-shape-to-text:t">
                  <w:txbxContent>
                    <w:p w:rsidR="00B35A94" w:rsidRDefault="00B35A94" w:rsidP="00B35A94">
                      <w:pPr>
                        <w:widowControl/>
                        <w:adjustRightInd w:val="0"/>
                        <w:spacing w:line="276" w:lineRule="auto"/>
                        <w:rPr>
                          <w:rFonts w:ascii="NexaLight-Identity-H" w:eastAsiaTheme="minorHAnsi" w:hAnsi="NexaLight-Identity-H" w:cs="NexaLight-Identity-H"/>
                          <w:sz w:val="20"/>
                          <w:szCs w:val="20"/>
                          <w:lang w:val="en-IN"/>
                        </w:rPr>
                      </w:pPr>
                      <w:proofErr w:type="gramStart"/>
                      <w:r>
                        <w:rPr>
                          <w:rFonts w:ascii="NexaLight-Identity-H" w:eastAsiaTheme="minorHAnsi" w:hAnsi="NexaLight-Identity-H" w:cs="NexaLight-Identity-H"/>
                          <w:sz w:val="20"/>
                          <w:szCs w:val="20"/>
                          <w:lang w:val="en-IN"/>
                        </w:rPr>
                        <w:t>aryajana87@gmail.com ,</w:t>
                      </w:r>
                      <w:proofErr w:type="gramEnd"/>
                    </w:p>
                    <w:p w:rsidR="00B35A94" w:rsidRDefault="00B35A94" w:rsidP="00B35A94">
                      <w:pPr>
                        <w:spacing w:line="276" w:lineRule="auto"/>
                      </w:pPr>
                      <w:r>
                        <w:rPr>
                          <w:rFonts w:ascii="NexaLight-Identity-H" w:eastAsiaTheme="minorHAnsi" w:hAnsi="NexaLight-Identity-H" w:cs="NexaLight-Identity-H"/>
                          <w:sz w:val="20"/>
                          <w:szCs w:val="20"/>
                          <w:lang w:val="en-IN"/>
                        </w:rPr>
                        <w:t>sbarman8001@gmail.com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DD3">
        <w:tab/>
      </w:r>
    </w:p>
    <w:sectPr w:rsidR="009063AA">
      <w:type w:val="continuous"/>
      <w:pgSz w:w="12250" w:h="17180"/>
      <w:pgMar w:top="920" w:right="2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xaLigh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2552"/>
    <w:multiLevelType w:val="hybridMultilevel"/>
    <w:tmpl w:val="5C7C7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5020F"/>
    <w:multiLevelType w:val="hybridMultilevel"/>
    <w:tmpl w:val="6CAC93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D88254F"/>
    <w:multiLevelType w:val="hybridMultilevel"/>
    <w:tmpl w:val="90E2D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C4"/>
    <w:rsid w:val="00093A37"/>
    <w:rsid w:val="00296299"/>
    <w:rsid w:val="00370C45"/>
    <w:rsid w:val="003C32E1"/>
    <w:rsid w:val="00523E8C"/>
    <w:rsid w:val="00690E11"/>
    <w:rsid w:val="00715147"/>
    <w:rsid w:val="007213BB"/>
    <w:rsid w:val="00791DD3"/>
    <w:rsid w:val="007943C4"/>
    <w:rsid w:val="008E0D00"/>
    <w:rsid w:val="009063AA"/>
    <w:rsid w:val="009150F4"/>
    <w:rsid w:val="009B6726"/>
    <w:rsid w:val="00B35A94"/>
    <w:rsid w:val="00C55930"/>
    <w:rsid w:val="00CA52DC"/>
    <w:rsid w:val="00F73549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9FB8E-8B10-47EF-8BE8-75F0DB25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1"/>
    <w:qFormat/>
    <w:pPr>
      <w:spacing w:before="95"/>
      <w:outlineLvl w:val="0"/>
    </w:pPr>
    <w:rPr>
      <w:rFonts w:ascii="Arial" w:eastAsia="Arial" w:hAnsi="Arial" w:cs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5Dark-Accent1">
    <w:name w:val="Grid Table 5 Dark Accent 1"/>
    <w:basedOn w:val="TableNormal"/>
    <w:uiPriority w:val="50"/>
    <w:rsid w:val="007213B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E0D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D00"/>
    <w:rPr>
      <w:rFonts w:ascii="Segoe UI" w:eastAsia="Noto San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IMS\Letter%20pade\RIMS%20Letter%20Pa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RIMS Letter Pade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RIMS INDIA</dc:creator>
  <cp:lastModifiedBy>RIMS INDIA</cp:lastModifiedBy>
  <cp:revision>3</cp:revision>
  <cp:lastPrinted>2021-07-24T12:41:00Z</cp:lastPrinted>
  <dcterms:created xsi:type="dcterms:W3CDTF">2021-07-24T13:25:00Z</dcterms:created>
  <dcterms:modified xsi:type="dcterms:W3CDTF">2021-07-26T05:30:00Z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2017-03-25T00:00:00Z</vt:filetime>
  </property>
  <property fmtid="{D5CDD505-2E9C-101B-9397-08002B2CF9AE}" pid="3" name="Creator">
    <vt:lpwstr>Adobe Photoshop CC 2017 (Windows)</vt:lpwstr>
  </property>
  <property fmtid="{D5CDD505-2E9C-101B-9397-08002B2CF9AE}" pid="4" name="LastSaved">
    <vt:filetime>2021-04-22T00:00:00Z</vt:filetime>
  </property>
</Properties>
</file>